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20" w:rsidRDefault="00FF56CB">
      <w:pPr>
        <w:pStyle w:val="Title"/>
      </w:pPr>
      <w:r>
        <w:t>Technische test</w:t>
      </w:r>
    </w:p>
    <w:p w:rsidR="00395520" w:rsidRDefault="00E46041">
      <w:pPr>
        <w:pStyle w:val="kop1"/>
      </w:pPr>
      <w:r>
        <w:t>Projectoverzicht</w:t>
      </w:r>
    </w:p>
    <w:tbl>
      <w:tblPr>
        <w:tblStyle w:val="Tabelmetstatusrapport"/>
        <w:tblW w:w="5000" w:type="pct"/>
        <w:tblLook w:val="04A0" w:firstRow="1" w:lastRow="0" w:firstColumn="1" w:lastColumn="0" w:noHBand="0" w:noVBand="1"/>
      </w:tblPr>
      <w:tblGrid>
        <w:gridCol w:w="2684"/>
        <w:gridCol w:w="3538"/>
        <w:gridCol w:w="3525"/>
      </w:tblGrid>
      <w:tr w:rsidR="00395520" w:rsidTr="00395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95520" w:rsidRDefault="00E46041">
            <w:r>
              <w:t>Rapportdatum</w:t>
            </w:r>
          </w:p>
        </w:tc>
        <w:tc>
          <w:tcPr>
            <w:tcW w:w="3664" w:type="dxa"/>
          </w:tcPr>
          <w:p w:rsidR="00395520" w:rsidRDefault="00E46041">
            <w:r>
              <w:t>Projectnaam</w:t>
            </w:r>
          </w:p>
        </w:tc>
        <w:tc>
          <w:tcPr>
            <w:tcW w:w="3667" w:type="dxa"/>
          </w:tcPr>
          <w:p w:rsidR="00395520" w:rsidRDefault="00E46041">
            <w:r>
              <w:t>Opgesteld door</w:t>
            </w:r>
          </w:p>
        </w:tc>
      </w:tr>
      <w:tr w:rsidR="00395520" w:rsidTr="00395520">
        <w:sdt>
          <w:sdtPr>
            <w:id w:val="1279524753"/>
            <w:placeholder>
              <w:docPart w:val="4D12696FB8894A118B91576280791272"/>
            </w:placeholder>
            <w:date w:fullDate="2017-03-24T00:00:00Z">
              <w:dateFormat w:val="d MMMM 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95520" w:rsidRDefault="00681ABF">
                <w:r>
                  <w:t>24 maart 2017</w:t>
                </w:r>
              </w:p>
            </w:tc>
          </w:sdtContent>
        </w:sdt>
        <w:tc>
          <w:tcPr>
            <w:tcW w:w="3664" w:type="dxa"/>
          </w:tcPr>
          <w:p w:rsidR="00395520" w:rsidRDefault="00FF56CB">
            <w:r>
              <w:t>De Gokkers C#</w:t>
            </w:r>
          </w:p>
        </w:tc>
        <w:tc>
          <w:tcPr>
            <w:tcW w:w="3667" w:type="dxa"/>
          </w:tcPr>
          <w:p w:rsidR="00395520" w:rsidRDefault="00FF56CB">
            <w:r>
              <w:t xml:space="preserve">Alexander </w:t>
            </w:r>
            <w:proofErr w:type="spellStart"/>
            <w:r>
              <w:t>Staneke</w:t>
            </w:r>
            <w:proofErr w:type="spellEnd"/>
            <w:r>
              <w:t xml:space="preserve">, Armin </w:t>
            </w:r>
            <w:proofErr w:type="spellStart"/>
            <w:r>
              <w:t>Fahim</w:t>
            </w:r>
            <w:proofErr w:type="spellEnd"/>
            <w:r>
              <w:t xml:space="preserve"> &amp; Youri van der Sande</w:t>
            </w:r>
          </w:p>
        </w:tc>
      </w:tr>
    </w:tbl>
    <w:p w:rsidR="00395520" w:rsidRDefault="00E46041">
      <w:pPr>
        <w:pStyle w:val="kop1"/>
      </w:pPr>
      <w:r>
        <w:t>Statusoverzicht</w:t>
      </w:r>
    </w:p>
    <w:sdt>
      <w:sdtPr>
        <w:id w:val="395711549"/>
        <w:placeholder>
          <w:docPart w:val="BC8A48EC8AE945B1AE0CB1CBB63BD4BE"/>
        </w:placeholder>
        <w:temporary/>
        <w:showingPlcHdr/>
        <w15:appearance w15:val="hidden"/>
        <w:text/>
      </w:sdtPr>
      <w:sdtEndPr/>
      <w:sdtContent>
        <w:p w:rsidR="00395520" w:rsidRDefault="00E46041">
          <w:r>
            <w:t>[Als u een tekst van een tijdelijke aanduiding (zoals deze) wilt vervangen, klikt u erop en begint u te typen. Klaar om uw eigen gegevens toe te voegen? Geen probleem. Dubbelklik in het kopgebied van de pagina met tijdelijke aanduidingen van contactgegevens en ga aan de slag.]</w:t>
          </w:r>
        </w:p>
      </w:sdtContent>
    </w:sdt>
    <w:p w:rsidR="00395520" w:rsidRDefault="00FF56CB">
      <w:pPr>
        <w:pStyle w:val="kop1"/>
      </w:pPr>
      <w:r>
        <w:t>Testvragen</w:t>
      </w:r>
    </w:p>
    <w:tbl>
      <w:tblPr>
        <w:tblStyle w:val="Tabelmetstatusrapport"/>
        <w:tblW w:w="5000" w:type="pct"/>
        <w:tblLook w:val="04A0" w:firstRow="1" w:lastRow="0" w:firstColumn="1" w:lastColumn="0" w:noHBand="0" w:noVBand="1"/>
      </w:tblPr>
      <w:tblGrid>
        <w:gridCol w:w="7655"/>
        <w:gridCol w:w="2092"/>
      </w:tblGrid>
      <w:tr w:rsidR="00FF56CB" w:rsidTr="00FF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7" w:type="pct"/>
          </w:tcPr>
          <w:p w:rsidR="00FF56CB" w:rsidRDefault="00FF56CB">
            <w:r>
              <w:t>Vraag</w:t>
            </w:r>
          </w:p>
        </w:tc>
        <w:tc>
          <w:tcPr>
            <w:tcW w:w="1073" w:type="pct"/>
          </w:tcPr>
          <w:p w:rsidR="00FF56CB" w:rsidRDefault="00FF56CB">
            <w:r>
              <w:t>Status</w:t>
            </w:r>
          </w:p>
        </w:tc>
      </w:tr>
      <w:tr w:rsidR="00FF56CB" w:rsidTr="00FF56CB">
        <w:tc>
          <w:tcPr>
            <w:tcW w:w="3927" w:type="pct"/>
          </w:tcPr>
          <w:p w:rsidR="00FF56CB" w:rsidRDefault="00FF56CB">
            <w:r>
              <w:t xml:space="preserve">1: </w:t>
            </w:r>
            <w:r w:rsidR="00E663D8">
              <w:t>Is er rekening gehouden met de voorbeeld methoden binnen de project documentatie?</w:t>
            </w:r>
          </w:p>
        </w:tc>
        <w:tc>
          <w:tcPr>
            <w:tcW w:w="1073" w:type="pct"/>
          </w:tcPr>
          <w:p w:rsidR="00FF56CB" w:rsidRDefault="00FF56CB"/>
        </w:tc>
      </w:tr>
      <w:tr w:rsidR="00FF56CB" w:rsidTr="00FF56CB">
        <w:tc>
          <w:tcPr>
            <w:tcW w:w="3927" w:type="pct"/>
          </w:tcPr>
          <w:p w:rsidR="00FF56CB" w:rsidRDefault="00E663D8">
            <w:r>
              <w:t>2: Hebben de spelers het juiste startkapitaal?</w:t>
            </w:r>
          </w:p>
        </w:tc>
        <w:tc>
          <w:tcPr>
            <w:tcW w:w="1073" w:type="pct"/>
          </w:tcPr>
          <w:p w:rsidR="00FF56CB" w:rsidRDefault="00FF56CB"/>
        </w:tc>
      </w:tr>
      <w:tr w:rsidR="00FF56CB" w:rsidTr="00FF56CB">
        <w:tc>
          <w:tcPr>
            <w:tcW w:w="3927" w:type="pct"/>
          </w:tcPr>
          <w:p w:rsidR="00FF56CB" w:rsidRDefault="00E663D8">
            <w:r>
              <w:t xml:space="preserve">3: </w:t>
            </w:r>
            <w:r w:rsidR="00681ABF">
              <w:t>Kan het balans van de spelers negatief worden?</w:t>
            </w:r>
          </w:p>
        </w:tc>
        <w:tc>
          <w:tcPr>
            <w:tcW w:w="1073" w:type="pct"/>
          </w:tcPr>
          <w:p w:rsidR="00FF56CB" w:rsidRDefault="00FF56CB"/>
        </w:tc>
      </w:tr>
      <w:tr w:rsidR="00681ABF" w:rsidTr="00FF56CB">
        <w:tc>
          <w:tcPr>
            <w:tcW w:w="3927" w:type="pct"/>
          </w:tcPr>
          <w:p w:rsidR="00681ABF" w:rsidRDefault="00681ABF">
            <w:r>
              <w:t xml:space="preserve">4: Kunnen de </w:t>
            </w:r>
            <w:proofErr w:type="spellStart"/>
            <w:r>
              <w:t>bets</w:t>
            </w:r>
            <w:proofErr w:type="spellEnd"/>
            <w:r>
              <w:t xml:space="preserve"> worden gewijzigd als de race al is begonnen?</w:t>
            </w:r>
          </w:p>
        </w:tc>
        <w:tc>
          <w:tcPr>
            <w:tcW w:w="1073" w:type="pct"/>
          </w:tcPr>
          <w:p w:rsidR="00681ABF" w:rsidRDefault="00681ABF"/>
        </w:tc>
      </w:tr>
      <w:tr w:rsidR="00681ABF" w:rsidTr="00FF56CB">
        <w:tc>
          <w:tcPr>
            <w:tcW w:w="3927" w:type="pct"/>
          </w:tcPr>
          <w:p w:rsidR="00681ABF" w:rsidRDefault="00681ABF">
            <w:r>
              <w:t xml:space="preserve">5: Word de boost correct uitgevoerd onder de 4 </w:t>
            </w:r>
            <w:proofErr w:type="spellStart"/>
            <w:r>
              <w:t>spaceships</w:t>
            </w:r>
            <w:proofErr w:type="spellEnd"/>
            <w:r>
              <w:t xml:space="preserve">, en krijgt enkel 1 </w:t>
            </w:r>
            <w:proofErr w:type="spellStart"/>
            <w:r>
              <w:t>spaceship</w:t>
            </w:r>
            <w:proofErr w:type="spellEnd"/>
            <w:r>
              <w:t xml:space="preserve"> de boost?</w:t>
            </w:r>
          </w:p>
        </w:tc>
        <w:tc>
          <w:tcPr>
            <w:tcW w:w="1073" w:type="pct"/>
          </w:tcPr>
          <w:p w:rsidR="00681ABF" w:rsidRDefault="00681ABF"/>
        </w:tc>
      </w:tr>
      <w:tr w:rsidR="00681ABF" w:rsidTr="00FF56CB">
        <w:tc>
          <w:tcPr>
            <w:tcW w:w="3927" w:type="pct"/>
          </w:tcPr>
          <w:p w:rsidR="00681ABF" w:rsidRDefault="00681ABF">
            <w:r>
              <w:t xml:space="preserve">    5.1: Hebben de andere </w:t>
            </w:r>
            <w:proofErr w:type="spellStart"/>
            <w:r>
              <w:t>spaceships</w:t>
            </w:r>
            <w:proofErr w:type="spellEnd"/>
            <w:r>
              <w:t xml:space="preserve"> een kans van winnen ook al heeft een enkele </w:t>
            </w:r>
            <w:proofErr w:type="spellStart"/>
            <w:r>
              <w:t>spaceship</w:t>
            </w:r>
            <w:proofErr w:type="spellEnd"/>
            <w:r>
              <w:t xml:space="preserve"> de boost ontvangen?</w:t>
            </w:r>
          </w:p>
        </w:tc>
        <w:tc>
          <w:tcPr>
            <w:tcW w:w="1073" w:type="pct"/>
          </w:tcPr>
          <w:p w:rsidR="00681ABF" w:rsidRDefault="00681ABF"/>
        </w:tc>
      </w:tr>
    </w:tbl>
    <w:p w:rsidR="00395520" w:rsidRDefault="00E46041">
      <w:pPr>
        <w:pStyle w:val="kop1"/>
      </w:pPr>
      <w:r>
        <w:t>Conclusies/aanbevelingen</w:t>
      </w:r>
    </w:p>
    <w:p w:rsidR="00395520" w:rsidRDefault="00395520">
      <w:bookmarkStart w:id="0" w:name="_GoBack"/>
      <w:bookmarkEnd w:id="0"/>
    </w:p>
    <w:sectPr w:rsidR="00395520" w:rsidSect="00BC7117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280" w:rsidRDefault="00BF0280">
      <w:pPr>
        <w:spacing w:before="0" w:after="0"/>
      </w:pPr>
      <w:r>
        <w:separator/>
      </w:r>
    </w:p>
  </w:endnote>
  <w:endnote w:type="continuationSeparator" w:id="0">
    <w:p w:rsidR="00BF0280" w:rsidRDefault="00BF02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20" w:rsidRDefault="00E46041">
    <w:pPr>
      <w:pStyle w:val="voettekst"/>
    </w:pPr>
    <w:r>
      <w:t xml:space="preserve">Pagina </w:t>
    </w:r>
    <w:r>
      <w:fldChar w:fldCharType="begin"/>
    </w:r>
    <w:r>
      <w:instrText>page</w:instrText>
    </w:r>
    <w:r>
      <w:fldChar w:fldCharType="separate"/>
    </w:r>
    <w:r w:rsidR="00BC7117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280" w:rsidRDefault="00BF0280">
      <w:pPr>
        <w:spacing w:before="0" w:after="0"/>
      </w:pPr>
      <w:r>
        <w:separator/>
      </w:r>
    </w:p>
  </w:footnote>
  <w:footnote w:type="continuationSeparator" w:id="0">
    <w:p w:rsidR="00BF0280" w:rsidRDefault="00BF02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395520">
      <w:tc>
        <w:tcPr>
          <w:tcW w:w="2500" w:type="pct"/>
          <w:vAlign w:val="bottom"/>
        </w:tcPr>
        <w:sdt>
          <w:sdtPr>
            <w:id w:val="-130640420"/>
            <w:placeholder>
              <w:docPart w:val="4D12696FB8894A118B91576280791272"/>
            </w:placeholder>
            <w:temporary/>
            <w:showingPlcHdr/>
            <w15:appearance w15:val="hidden"/>
            <w:text/>
          </w:sdtPr>
          <w:sdtEndPr/>
          <w:sdtContent>
            <w:p w:rsidR="00395520" w:rsidRDefault="00E46041">
              <w:r>
                <w:t>[Bedrijf]</w:t>
              </w:r>
            </w:p>
          </w:sdtContent>
        </w:sdt>
        <w:p w:rsidR="00395520" w:rsidRDefault="00BF0280">
          <w:sdt>
            <w:sdtPr>
              <w:id w:val="649026542"/>
              <w:placeholder>
                <w:docPart w:val="7869247AAB634CBDBF8E0AFE6572A638"/>
              </w:placeholder>
              <w:temporary/>
              <w:showingPlcHdr/>
              <w15:appearance w15:val="hidden"/>
              <w:text/>
            </w:sdtPr>
            <w:sdtEndPr/>
            <w:sdtContent>
              <w:r w:rsidR="00E46041">
                <w:t>[Adres, postcode, plaats]</w:t>
              </w:r>
            </w:sdtContent>
          </w:sdt>
        </w:p>
        <w:p w:rsidR="00395520" w:rsidRDefault="00E46041">
          <w:pPr>
            <w:spacing w:after="0"/>
          </w:pPr>
          <w:r>
            <w:rPr>
              <w:rStyle w:val="Sterk"/>
            </w:rPr>
            <w:t>Tel.</w:t>
          </w:r>
          <w:r>
            <w:t xml:space="preserve"> </w:t>
          </w:r>
          <w:sdt>
            <w:sdtPr>
              <w:id w:val="429406391"/>
              <w:placeholder>
                <w:docPart w:val="5EAC68E07D304663B920F6BF946CC068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[Telefoon]</w:t>
              </w:r>
            </w:sdtContent>
          </w:sdt>
          <w:r>
            <w:t xml:space="preserve">  </w:t>
          </w:r>
          <w:r>
            <w:rPr>
              <w:rStyle w:val="Sterk"/>
            </w:rPr>
            <w:t>Fax</w:t>
          </w:r>
          <w:r>
            <w:t xml:space="preserve"> </w:t>
          </w:r>
          <w:sdt>
            <w:sdtPr>
              <w:id w:val="255798453"/>
              <w:placeholder>
                <w:docPart w:val="BC8A48EC8AE945B1AE0CB1CBB63BD4BE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[Fax]</w:t>
              </w:r>
            </w:sdtContent>
          </w:sdt>
        </w:p>
      </w:tc>
      <w:sdt>
        <w:sdtPr>
          <w:alias w:val="Klik op het pictogram om de afbeelding te vervangen"/>
          <w:tag w:val="Klik op het pictogram om de afbeelding te vervang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95520" w:rsidRDefault="00E46041">
              <w:pPr>
                <w:pStyle w:val="koptekst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>
                    <wp:extent cx="914400" cy="423080"/>
                    <wp:effectExtent l="0" t="0" r="0" b="0"/>
                    <wp:docPr id="1" name="Afbeelding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Afbeelding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423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95520" w:rsidRDefault="0039552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CB"/>
    <w:rsid w:val="00395520"/>
    <w:rsid w:val="00681ABF"/>
    <w:rsid w:val="009373AC"/>
    <w:rsid w:val="00BC7117"/>
    <w:rsid w:val="00BF0280"/>
    <w:rsid w:val="00E46041"/>
    <w:rsid w:val="00E663D8"/>
    <w:rsid w:val="00E94262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4FB78"/>
  <w15:chartTrackingRefBased/>
  <w15:docId w15:val="{0EE70287-2BF6-457B-8A98-579E0238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Normal"/>
    <w:next w:val="Normal"/>
    <w:link w:val="Tekenkop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koptekst">
    <w:name w:val="koptekst"/>
    <w:basedOn w:val="Normal"/>
    <w:link w:val="Tekenkoptekst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Tekenkoptekst">
    <w:name w:val="Teken koptekst"/>
    <w:basedOn w:val="DefaultParagraphFont"/>
    <w:link w:val="koptekst"/>
    <w:uiPriority w:val="99"/>
    <w:rPr>
      <w:kern w:val="20"/>
    </w:rPr>
  </w:style>
  <w:style w:type="paragraph" w:customStyle="1" w:styleId="voettekst">
    <w:name w:val="voettekst"/>
    <w:basedOn w:val="Normal"/>
    <w:link w:val="Tekenvoetteks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Tekenvoettekst">
    <w:name w:val="Teken voettekst"/>
    <w:basedOn w:val="DefaultParagraphFont"/>
    <w:link w:val="voettekst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customStyle="1" w:styleId="Sterk">
    <w:name w:val="Sterk"/>
    <w:basedOn w:val="DefaultParagraphFont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Tabelmetstatusrapport">
    <w:name w:val="Tabel met statusrapport"/>
    <w:basedOn w:val="Table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ekenkop1">
    <w:name w:val="Teken kop 1"/>
    <w:basedOn w:val="DefaultParagraphFont"/>
    <w:link w:val="kop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Header">
    <w:name w:val="header"/>
    <w:basedOn w:val="Normal"/>
    <w:link w:val="HeaderChar"/>
    <w:uiPriority w:val="99"/>
    <w:unhideWhenUsed/>
    <w:rsid w:val="00BC7117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7117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BC7117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7117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-\AppData\Roaming\Microsoft\Templates\Projectstatus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12696FB8894A118B915762807912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E29F75-7918-4D9F-B24E-9F7DA3C62CDD}"/>
      </w:docPartPr>
      <w:docPartBody>
        <w:p w:rsidR="00B00480" w:rsidRDefault="00A46AC7">
          <w:pPr>
            <w:pStyle w:val="4D12696FB8894A118B91576280791272"/>
          </w:pPr>
          <w:r>
            <w:t>[Selecteer een datum]</w:t>
          </w:r>
        </w:p>
      </w:docPartBody>
    </w:docPart>
    <w:docPart>
      <w:docPartPr>
        <w:name w:val="7869247AAB634CBDBF8E0AFE6572A6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44C3812-EFFA-4124-AC10-6635BB5A0CD6}"/>
      </w:docPartPr>
      <w:docPartBody>
        <w:p w:rsidR="00B00480" w:rsidRDefault="00A46AC7">
          <w:pPr>
            <w:pStyle w:val="7869247AAB634CBDBF8E0AFE6572A638"/>
          </w:pPr>
          <w:r>
            <w:t>[Project]</w:t>
          </w:r>
        </w:p>
      </w:docPartBody>
    </w:docPart>
    <w:docPart>
      <w:docPartPr>
        <w:name w:val="5EAC68E07D304663B920F6BF946CC0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41D15A-DE9D-46DA-A569-1F46A23663C8}"/>
      </w:docPartPr>
      <w:docPartBody>
        <w:p w:rsidR="00B00480" w:rsidRDefault="00A46AC7">
          <w:pPr>
            <w:pStyle w:val="5EAC68E07D304663B920F6BF946CC068"/>
          </w:pPr>
          <w:r>
            <w:t>[Auteur]</w:t>
          </w:r>
        </w:p>
      </w:docPartBody>
    </w:docPart>
    <w:docPart>
      <w:docPartPr>
        <w:name w:val="BC8A48EC8AE945B1AE0CB1CBB63BD4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3A83E6-BB1D-40B1-8B03-56C9C70DCF58}"/>
      </w:docPartPr>
      <w:docPartBody>
        <w:p w:rsidR="00B00480" w:rsidRDefault="00A46AC7">
          <w:pPr>
            <w:pStyle w:val="BC8A48EC8AE945B1AE0CB1CBB63BD4BE"/>
          </w:pPr>
          <w:r>
            <w:t>[Als u een tekst van een tijdelijke aanduiding (zoals deze) wilt vervangen, klikt u erop en begint u te typen. Klaar om uw eigen gegevens toe te voegen? Geen probleem. Dubbelklik in het kopgebied van de pagina met tijdelijke aanduidingen van contactgegevens en ga aan de slag.]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C7"/>
    <w:rsid w:val="009639A5"/>
    <w:rsid w:val="00A46AC7"/>
    <w:rsid w:val="00B0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2696FB8894A118B91576280791272">
    <w:name w:val="4D12696FB8894A118B91576280791272"/>
  </w:style>
  <w:style w:type="paragraph" w:customStyle="1" w:styleId="7869247AAB634CBDBF8E0AFE6572A638">
    <w:name w:val="7869247AAB634CBDBF8E0AFE6572A638"/>
  </w:style>
  <w:style w:type="paragraph" w:customStyle="1" w:styleId="5EAC68E07D304663B920F6BF946CC068">
    <w:name w:val="5EAC68E07D304663B920F6BF946CC068"/>
  </w:style>
  <w:style w:type="paragraph" w:customStyle="1" w:styleId="BC8A48EC8AE945B1AE0CB1CBB63BD4BE">
    <w:name w:val="BC8A48EC8AE945B1AE0CB1CBB63BD4BE"/>
  </w:style>
  <w:style w:type="paragraph" w:customStyle="1" w:styleId="9CA6231441FB41019E5BE3F5E6A4A7D3">
    <w:name w:val="9CA6231441FB41019E5BE3F5E6A4A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B3B97B-0E0F-4901-90B0-C55C0A2D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Projectstatusrapport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Staneke</dc:creator>
  <cp:keywords/>
  <cp:lastModifiedBy>Youri</cp:lastModifiedBy>
  <cp:revision>2</cp:revision>
  <dcterms:created xsi:type="dcterms:W3CDTF">2017-03-24T10:44:00Z</dcterms:created>
  <dcterms:modified xsi:type="dcterms:W3CDTF">2017-04-03T11:22:00Z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